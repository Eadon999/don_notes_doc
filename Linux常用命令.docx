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Linux常用命令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sudo rm -rf /usr/local/hadoop/hadoop_data/hdfs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mkdir -p /usr/local/hadoop/hadoop_data/hdfs/datanode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sudo chown -R don:don /usr/local/hadoop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公司搭建hadoop：123456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M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aster：192.168.56.105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D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ata1：192.168.56.101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data2：192.168.56.104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D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ata3：192.168.56.103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1、cd命令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这是一个非常基本，也是大家经常需要使用的命令，它用于切换当前目录，它的参数是要切换到的目录的路径，可以是绝对路径，也可以是相对路径。如：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cd /root/Docements # 切换到目录/root/Docements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cd ./path          # 切换到当前目录下的path目录中，“.”表示当前目录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cd ../path         # 切换到上层目录中的path目录中，“..”表示上一层目录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2、ls命令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这是一个非常有用的查看文件与目录的命令，list之意，它的参数非常多，下面就列出一些我常用的参数吧，如下：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-l ：列出长数据串，包含文件的属性与权限数据等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-a ：列出全部的文件，连同隐藏文件（开头为.的文件）一起列出来（常用）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-d ：仅列出目录本身，而不是列出目录的文件数据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-h ：将文件容量以较易读的方式（GB，kB等）列出来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-R ：连同子目录的内容一起列出（递归列出），等于该目录下的所有文件都会显示出来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注：这些参数也可以组合使用，下面举两个例子：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ls -l #以长数据串的形式列出当前目录下的数据文件和目录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ls -lR #以长数据串的形式列出当前目录下的所有文件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3、grep命令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该命令常用于分析一行的信息，若当中有我们所需要的信息，就将该行显示出来，该命令通常与管道命令一起使用，用于对一些命令的输出进行筛选加工等等，它的简单语法为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grep [-acinv] [--color=auto] '查找字符串' filename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它的常用参数如下：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-a ：将binary文件以text文件的方式查找数据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-c ：计算找到‘查找字符串’的次数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-i ：忽略大小写的区别，即把大小写视为相同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-v ：反向选择，即显示出没有‘查找字符串’内容的那一行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# 例如：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# 取出文件/etc/man.config中包含MANPATH的行，并把找到的关键字加上颜色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grep --color=auto 'MANPATH' /etc/man.config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# 把ls -l的输出中包含字母file（不区分大小写）的内容输出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ls -l | grep -i file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4、find命令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find是一个基于查找的功能非常强大的命令，相对而言，它的使用也相对较为复杂，参数也比较多，所以在这里将给把它们分类列出，它的基本语法如下：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find [PATH] [option] [action]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# 与时间有关的参数：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-mtime n : n为数字，意思为在n天之前的“一天内”被更改过的文件；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-mtime +n : 列出在n天之前（不含n天本身）被更改过的文件名；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-mtime -n : 列出在n天之内（含n天本身）被更改过的文件名；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-newer file : 列出比file还要新的文件名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# 例如：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find /root -mtime 0 # 在当前目录下查找今天之内有改动的文件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# 与用户或用户组名有关的参数：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-user name : 列出文件所有者为name的文件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-group name : 列出文件所属用户组为name的文件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-uid n : 列出文件所有者为用户ID为n的文件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-gid n : 列出文件所属用户组为用户组ID为n的文件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# 例如：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find /home/ljianhui -user ljianhui # 在目录/home/ljianhui中找出所有者为ljianhui的文件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# 与文件权限及名称有关的参数：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-name filename ：找出文件名为filename的文件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-size [+-]SIZE ：找出比SIZE还要大（+）或小（-）的文件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-tpye TYPE ：查找文件的类型为TYPE的文件，TYPE的值主要有：一般文件（f)、设备文件（b、c）、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目录（d）、连接文件（l）、socket（s）、FIFO管道文件（p）；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-perm mode ：查找文件权限刚好等于mode的文件，mode用数字表示，如0755；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-perm -mode ：查找文件权限必须要全部包括mode权限的文件，mode用数字表示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-perm +mode ：查找文件权限包含任一mode的权限的文件，mode用数字表示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# 例如：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find / -name passwd # 查找文件名为passwd的文件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find .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-perm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0755 # 查找当前目录中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文件权限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的0755的文件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find .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-size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+12k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# 查找当前目录中大于12KB的文件，注意c表示byte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5、cp命令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该命令用于复制文件，copy之意，它还可以把多个文件一次性地复制到一个目录下，它的常用参数如下：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-a ：将文件的特性一起复制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-p ：连同文件的属性一起复制，而非使用默认方式，与-a相似，常用于备份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-i ：若目标文件已经存在时，在覆盖时会先询问操作的进行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-r ：递归持续复制，用于目录的复制行为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-u ：目标文件与源文件有差异时才会复制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例如 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cp -a file1 file2 #连同文件的所有特性把文件file1复制成文件file2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cp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file1 file2 file3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dir #把文件file1、file2、file3复制到目录dir中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eastAsia="zh-CN"/>
        </w:rPr>
        <w:t>，</w:t>
      </w: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18"/>
          <w:szCs w:val="18"/>
          <w:shd w:val="clear" w:fill="F8F8F8"/>
          <w:lang w:val="en-US" w:eastAsia="zh-CN"/>
        </w:rPr>
        <w:t>多个文件复制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6、mv命令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该命令用于移动文件、目录或更名，move之意，它的常用参数如下：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-f ：force强制的意思，如果目标文件已经存在，不会询问而直接覆盖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-i ：若目标文件已经存在，就会询问是否覆盖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-u ：若目标文件已经存在，且比目标文件新，才会更新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注：该命令可以把一个文件或多个文件一次移动一个文件夹中，但是最后一个目标文件一定要是“目录”。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例如：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mv file1 file2 file3 dir # 把文件file1、file2、file3移动到目录dir中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mv file1 file2 # 把文件file1重命名为file2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7、rm命令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该命令用于删除文件或目录，remove之间，它的常用参数如下：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-f ：就是force的意思，忽略不存在的文件，不会出现警告消息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-i ：互动模式，在删除前会询问用户是否操作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-r ：递归删除，最常用于目录删除，它是一个非常危险的参数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例如：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rm -i file # 删除文件file，在删除之前会询问是否进行该操作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rm -fr dir # 强制删除目录dir中的所有文件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8、ps命令（process）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该命令用于将某个时间点的进程运行情况选取下来并输出，process之意，它的常用参数如下：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-A ：所有的进程均显示出来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-a ：不与terminal有关的所有进程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-u ：有效用户的相关进程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-x ：一般与a参数一起使用，可列出较完整的信息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-l ：较长，较详细地将PID的信息列出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其实我们只要记住ps一般使用的命令参数搭配即可，它们并不多，如下：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ps aux # 查看系统所有的进程数据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ps ax # 查看不与terminal有关的所有进程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ps -lA # 查看系统所有的进程数据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ps axjf # 查看连同一部分进程树状态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9、kill命令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该命令用于向某个工作（%jobnumber）或者是某个PID（数字）传送一个信号，它通常与ps和jobs命令一起使用，它的基本语法如下：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kill -signal PID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signal的常用参数如下：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注：最前面的数字为信号的代号，使用时可以用代号代替相应的信号。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1：SIGHUP，启动被终止的进程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2：SIGINT，相当于输入ctrl+c，中断一个程序的进行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9：SIGKILL，强制中断一个进程的进行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15：SIGTERM，以正常的结束进程方式来终止进程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17：SIGSTOP，相当于输入ctrl+z，暂停一个进程的进行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例如：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# 以正常的结束进程方式来终于第一个后台工作，可用jobs命令查看后台中的第一个工作进程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kill -SIGTERM %1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# 重新改动进程ID为PID的进程，PID可用ps命令通过管道命令加上grep命令进行筛选获得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kill -SIGHUP PID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10、killall命令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该命令用于向一个命令启动的进程发送一个信号，它的一般语法如下：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killall [-iIe] [command name]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它的参数如下：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-i ：交互式的意思，若需要删除时，会询问用户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-e ：表示后面接的command name要一致，但command name不能超过15个字符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-I ：命令名称忽略大小写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# 例如：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killall -SIGHUP syslogd # 重新启动syslogd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11、file命令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该命令用于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判断接在file命令后的文件的基本数据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，因为在Linux下文件的类型并不是以后缀为分的，所以这个命令对我们来说就很有用了，它的用法非常简单，基本语法如下：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file filename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#例如：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file ./test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12、tar命令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该命令用于对文件进行打包，默认情况并不会压缩，如果指定了相应的参数，它还会调用相应的压缩程序（如gzip和bzip等）进行压缩和解压。它的常用参数如下：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-c ：新建打包文件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-t ：查看打包文件的内容含有哪些文件名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-x ：解打包或解压缩的功能，可以搭配-C（大写）指定解压的目录，注意-c,-t,-x不能同时出现在同一条命令中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-j ：通过bzip2的支持进行压缩/解压缩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-z ：通过gzip的支持进行压缩/解压缩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-v ：在压缩/解压缩过程中，将正在处理的文件名显示出来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-f filename ：filename为要处理的文件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-C dir ：指定压缩/解压缩的目录dir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上面的解说可以已经让你晕过去了，但是通常我们只需要记住下面三条命令即可：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压缩：tar -jcv -f filename.tar.bz2 要被处理的文件或目录名称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查询：tar -jtv -f filename.tar.bz2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解压：tar -jxv -f filename.tar.bz2 -C 欲解压缩的目录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注：文件名并不定要以后缀tar.bz2结尾，这里主要是为了说明使用的压缩程序为bzip2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13、cat命令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该命令用于查看文本文件的内容，后接要查看的文件名，通常可用管道与more和less一起使用，从而可以一页页地查看数据。例如：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cat text | less # 查看text文件中的内容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# 注：这条命令也可以使用less text来代替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14、chgrp命令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该命令用于改变文件所属用户组，它的使用非常简单，它的基本用法如下：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chgrp [-R] dirname/filename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-R ：进行递归的持续对所有文件和子目录更改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# 例如：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chgrp users -R ./dir # 递归地把dir目录下中的所有文件和子目录下所有文件的用户组修改为users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15、chown命令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该命令用于改变文件的所有者，与chgrp命令的使用方法相同，只是修改的文件属性不同，不再详述。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16、chmod命令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该命令用于改变文件的权限，一般的用法如下：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chmod [-R] xyz 文件或目录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-R：进行递归的持续更改，即连同子目录下的所有文件都会更改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同时，chmod还可以使用u（user）、g（group）、o（other）、a（all）和+（加入）、-（删除）、=（设置）跟rwx搭配来对文件的权限进行更改。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# 例如：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chmod 0755 file # 把file的文件权限改变为-rxwr-xr-x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chmod g+w file # 向file的文件权限中加入用户组可写权限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18、vim命令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该命令主要用于文本编辑，它接一个或多个文件名作为参数，如果文件存在就打开，如果文件不存在就以该文件名创建一个文件。vim是一个非常好用的文本编辑器，它里面有很多非常好用的命令，在这里不再多说。你可以从这里下载</w:t>
      </w:r>
      <w:r>
        <w:rPr>
          <w:rFonts w:hint="eastAsia" w:ascii="宋体" w:hAnsi="宋体" w:eastAsia="宋体" w:cs="宋体"/>
          <w:i w:val="0"/>
          <w:caps w:val="0"/>
          <w:color w:val="6795B5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795B5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"http://download.csdn.net/detail/ljianhui/6215287" \t "https://blog.csdn.net/ljianhui/article/details/_blank" </w:instrText>
      </w:r>
      <w:r>
        <w:rPr>
          <w:rFonts w:hint="eastAsia" w:ascii="宋体" w:hAnsi="宋体" w:eastAsia="宋体" w:cs="宋体"/>
          <w:i w:val="0"/>
          <w:caps w:val="0"/>
          <w:color w:val="6795B5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6795B5"/>
          <w:spacing w:val="0"/>
          <w:sz w:val="36"/>
          <w:szCs w:val="36"/>
          <w:u w:val="none"/>
          <w:shd w:val="clear" w:fill="FFFFFF"/>
        </w:rPr>
        <w:t>vim常用操作</w:t>
      </w:r>
      <w:r>
        <w:rPr>
          <w:rFonts w:hint="eastAsia" w:ascii="宋体" w:hAnsi="宋体" w:eastAsia="宋体" w:cs="宋体"/>
          <w:i w:val="0"/>
          <w:caps w:val="0"/>
          <w:color w:val="6795B5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的详细说明。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19、gcc命令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对于一个用Linux开发C程序的人来说，这个命令就非常重要了，它用于把C语言的源程序文件，编译成可执行程序，由于g++的很多参数跟它非常相似，所以这里只介绍gcc的参数，它的常用参数如下：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-o ：output之意，用于指定生成一个可执行文件的文件名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-c ：用于把源文件生成目标文件（.o)，并阻止编译器创建一个完整的程序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-I ：增加编译时搜索头文件的路径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-L ：增加编译时搜索静态连接库的路径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-S ：把源文件生成汇编代码文件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-lm：表示标准库的目录中名为libm.a的函数库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-lpthread ：连接NPTL实现的线程库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-std= ：用于指定把使用的C语言的版本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# 例如：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# 把源文件test.c按照c99标准编译成可执行程序test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gcc -o test test.c -lm -std=c99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#把源文件test.c转换为相应的汇编程序源文件test.s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gcc -S test.c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20、time命令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该命令用于测算一个命令（即程序）的执行时间。它的使用非常简单，就像平时输入命令一样，不过在命令的前面加入一个time即可，例如：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time ./process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time ps aux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在程序或命令运行结束后，在最后输出了三个时间，它们分别是：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user：用户CPU时间，命令执行完成花费的用户CPU时间，即命令在用户态中执行时间总和；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system：系统CPU时间，命令执行完成花费的系统CPU时间，即命令在核心态中执行时间总和；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real：实际时间，从command命令行开始执行到运行终止的消逝时间；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21.</w:t>
      </w:r>
    </w:p>
    <w:p>
      <w:pPr>
        <w:rPr>
          <w:sz w:val="18"/>
          <w:szCs w:val="21"/>
        </w:rPr>
      </w:pPr>
      <w:r>
        <w:rPr>
          <w:rFonts w:hint="eastAsia"/>
          <w:sz w:val="18"/>
          <w:szCs w:val="21"/>
          <w:lang w:val="en-US" w:eastAsia="zh-CN"/>
        </w:rPr>
        <w:t>e</w:t>
      </w:r>
      <w:r>
        <w:rPr>
          <w:rFonts w:hint="eastAsia"/>
          <w:sz w:val="18"/>
          <w:szCs w:val="21"/>
        </w:rPr>
        <w:t>cho $HADOOP_HOME  #查看环境变量的详细路径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e</w:t>
      </w:r>
      <w:r>
        <w:rPr>
          <w:rFonts w:hint="eastAsia"/>
          <w:sz w:val="18"/>
          <w:szCs w:val="21"/>
        </w:rPr>
        <w:t>cho $PATH           #查看环境变量的详细路径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22.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vim argtest.py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chmod 755 argtest.py #改变模式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ping kmr-393569a2-gn-94461597-master-1-001 #连接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init6 #重启linux系统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02CAC"/>
    <w:multiLevelType w:val="multilevel"/>
    <w:tmpl w:val="96402C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AA321EC"/>
    <w:multiLevelType w:val="multilevel"/>
    <w:tmpl w:val="9AA321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FABF2D5"/>
    <w:multiLevelType w:val="multilevel"/>
    <w:tmpl w:val="9FABF2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E3241C0"/>
    <w:multiLevelType w:val="multilevel"/>
    <w:tmpl w:val="AE3241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1640A37"/>
    <w:multiLevelType w:val="multilevel"/>
    <w:tmpl w:val="B1640A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8CCC6AB"/>
    <w:multiLevelType w:val="multilevel"/>
    <w:tmpl w:val="B8CCC6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FFF60EB"/>
    <w:multiLevelType w:val="multilevel"/>
    <w:tmpl w:val="BFFF60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C34BCEC3"/>
    <w:multiLevelType w:val="multilevel"/>
    <w:tmpl w:val="C34BCE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C5D87194"/>
    <w:multiLevelType w:val="multilevel"/>
    <w:tmpl w:val="C5D871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DC94F1B"/>
    <w:multiLevelType w:val="multilevel"/>
    <w:tmpl w:val="CDC94F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CDE32963"/>
    <w:multiLevelType w:val="multilevel"/>
    <w:tmpl w:val="CDE329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D8C794BC"/>
    <w:multiLevelType w:val="multilevel"/>
    <w:tmpl w:val="D8C794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ED73851E"/>
    <w:multiLevelType w:val="multilevel"/>
    <w:tmpl w:val="ED7385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0CD6ACD0"/>
    <w:multiLevelType w:val="multilevel"/>
    <w:tmpl w:val="0CD6AC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0ECE6E06"/>
    <w:multiLevelType w:val="multilevel"/>
    <w:tmpl w:val="0ECE6E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0FBBBB1B"/>
    <w:multiLevelType w:val="multilevel"/>
    <w:tmpl w:val="0FBBBB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26A065CB"/>
    <w:multiLevelType w:val="multilevel"/>
    <w:tmpl w:val="26A065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29D05844"/>
    <w:multiLevelType w:val="multilevel"/>
    <w:tmpl w:val="29D058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175E735"/>
    <w:multiLevelType w:val="multilevel"/>
    <w:tmpl w:val="5175E7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82DEDA3"/>
    <w:multiLevelType w:val="multilevel"/>
    <w:tmpl w:val="582DED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9EF6722"/>
    <w:multiLevelType w:val="multilevel"/>
    <w:tmpl w:val="59EF67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D578774"/>
    <w:multiLevelType w:val="multilevel"/>
    <w:tmpl w:val="5D5787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E3A4B20"/>
    <w:multiLevelType w:val="multilevel"/>
    <w:tmpl w:val="5E3A4B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68140043"/>
    <w:multiLevelType w:val="multilevel"/>
    <w:tmpl w:val="681400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68C1E7AF"/>
    <w:multiLevelType w:val="multilevel"/>
    <w:tmpl w:val="68C1E7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6E948B1C"/>
    <w:multiLevelType w:val="multilevel"/>
    <w:tmpl w:val="6E948B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73C2B127"/>
    <w:multiLevelType w:val="multilevel"/>
    <w:tmpl w:val="73C2B1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7F6105C3"/>
    <w:multiLevelType w:val="multilevel"/>
    <w:tmpl w:val="7F6105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9"/>
  </w:num>
  <w:num w:numId="3">
    <w:abstractNumId w:val="1"/>
  </w:num>
  <w:num w:numId="4">
    <w:abstractNumId w:val="23"/>
  </w:num>
  <w:num w:numId="5">
    <w:abstractNumId w:val="18"/>
  </w:num>
  <w:num w:numId="6">
    <w:abstractNumId w:val="26"/>
  </w:num>
  <w:num w:numId="7">
    <w:abstractNumId w:val="3"/>
  </w:num>
  <w:num w:numId="8">
    <w:abstractNumId w:val="21"/>
  </w:num>
  <w:num w:numId="9">
    <w:abstractNumId w:val="5"/>
  </w:num>
  <w:num w:numId="10">
    <w:abstractNumId w:val="12"/>
  </w:num>
  <w:num w:numId="11">
    <w:abstractNumId w:val="25"/>
  </w:num>
  <w:num w:numId="12">
    <w:abstractNumId w:val="14"/>
  </w:num>
  <w:num w:numId="13">
    <w:abstractNumId w:val="6"/>
  </w:num>
  <w:num w:numId="14">
    <w:abstractNumId w:val="11"/>
  </w:num>
  <w:num w:numId="15">
    <w:abstractNumId w:val="4"/>
  </w:num>
  <w:num w:numId="16">
    <w:abstractNumId w:val="16"/>
  </w:num>
  <w:num w:numId="17">
    <w:abstractNumId w:val="8"/>
  </w:num>
  <w:num w:numId="18">
    <w:abstractNumId w:val="9"/>
  </w:num>
  <w:num w:numId="19">
    <w:abstractNumId w:val="22"/>
  </w:num>
  <w:num w:numId="20">
    <w:abstractNumId w:val="13"/>
  </w:num>
  <w:num w:numId="21">
    <w:abstractNumId w:val="10"/>
  </w:num>
  <w:num w:numId="22">
    <w:abstractNumId w:val="24"/>
  </w:num>
  <w:num w:numId="23">
    <w:abstractNumId w:val="7"/>
  </w:num>
  <w:num w:numId="24">
    <w:abstractNumId w:val="27"/>
  </w:num>
  <w:num w:numId="25">
    <w:abstractNumId w:val="20"/>
  </w:num>
  <w:num w:numId="26">
    <w:abstractNumId w:val="15"/>
  </w:num>
  <w:num w:numId="27">
    <w:abstractNumId w:val="0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76B84"/>
    <w:rsid w:val="0B9D1483"/>
    <w:rsid w:val="0DE86B5C"/>
    <w:rsid w:val="14E35722"/>
    <w:rsid w:val="1DD24F3E"/>
    <w:rsid w:val="1EF703CC"/>
    <w:rsid w:val="1F713586"/>
    <w:rsid w:val="232D21F6"/>
    <w:rsid w:val="23EF4E54"/>
    <w:rsid w:val="25960E02"/>
    <w:rsid w:val="25F94648"/>
    <w:rsid w:val="2BBF1F56"/>
    <w:rsid w:val="2C2C541D"/>
    <w:rsid w:val="2FB8368D"/>
    <w:rsid w:val="398E7E8A"/>
    <w:rsid w:val="3E226E70"/>
    <w:rsid w:val="419B0451"/>
    <w:rsid w:val="51406E96"/>
    <w:rsid w:val="53176B84"/>
    <w:rsid w:val="55452A46"/>
    <w:rsid w:val="572442E4"/>
    <w:rsid w:val="61BF5785"/>
    <w:rsid w:val="635419BB"/>
    <w:rsid w:val="64F16E0A"/>
    <w:rsid w:val="660C61EA"/>
    <w:rsid w:val="6D535020"/>
    <w:rsid w:val="6E560B0C"/>
    <w:rsid w:val="72535D20"/>
    <w:rsid w:val="74A5799A"/>
    <w:rsid w:val="74F23B2E"/>
    <w:rsid w:val="7A230E10"/>
    <w:rsid w:val="7D5D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7RLP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2018-05-18T01:12:00Z</dcterms:created>
  <dc:creator>向...東</dc:creator>
  <cp:lastModifiedBy>向...東</cp:lastModifiedBy>
  <dcterms:modified xsi:type="dcterms:W3CDTF">2018-05-22T02:01:56Z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